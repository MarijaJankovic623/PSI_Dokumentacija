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D8" w:rsidRPr="00CB3341" w:rsidRDefault="00B002D8" w:rsidP="002D3EB0">
      <w:pPr>
        <w:pStyle w:val="BodyText"/>
        <w:rPr>
          <w:sz w:val="28"/>
        </w:rPr>
      </w:pPr>
      <w:r w:rsidRPr="00CB3341">
        <w:rPr>
          <w:sz w:val="28"/>
          <w:lang w:val="en-US"/>
        </w:rPr>
        <w:t>Univerzitet u Beogradu</w:t>
      </w:r>
      <w:r w:rsidRPr="00CB3341">
        <w:rPr>
          <w:sz w:val="28"/>
        </w:rPr>
        <w:t xml:space="preserve"> – </w:t>
      </w:r>
      <w:r w:rsidRPr="00CB3341">
        <w:rPr>
          <w:sz w:val="28"/>
          <w:lang w:val="en-US"/>
        </w:rPr>
        <w:t>Elektrotehni</w:t>
      </w:r>
      <w:r w:rsidRPr="00CB3341">
        <w:rPr>
          <w:sz w:val="28"/>
        </w:rPr>
        <w:t>čki fakultet</w:t>
      </w:r>
    </w:p>
    <w:p w:rsidR="00B002D8" w:rsidRPr="00CB3341" w:rsidRDefault="004F1F94" w:rsidP="00B002D8">
      <w:pPr>
        <w:pStyle w:val="BodyText"/>
        <w:rPr>
          <w:sz w:val="28"/>
        </w:rPr>
      </w:pPr>
      <w:r>
        <w:rPr>
          <w:sz w:val="28"/>
        </w:rPr>
        <w:t>Principi Softverskog I</w:t>
      </w:r>
      <w:r w:rsidR="00B002D8" w:rsidRPr="00CB3341">
        <w:rPr>
          <w:sz w:val="28"/>
        </w:rPr>
        <w:t>nženjerstva</w:t>
      </w:r>
    </w:p>
    <w:p w:rsidR="00B002D8" w:rsidRPr="00CB3341" w:rsidRDefault="00B002D8" w:rsidP="00B002D8">
      <w:pPr>
        <w:rPr>
          <w:sz w:val="20"/>
          <w:lang w:val="sr-Cyrl-CS"/>
        </w:rPr>
      </w:pPr>
    </w:p>
    <w:p w:rsidR="00B002D8" w:rsidRPr="00CB3341" w:rsidRDefault="00B002D8" w:rsidP="00B002D8">
      <w:pPr>
        <w:rPr>
          <w:sz w:val="20"/>
          <w:lang w:val="sr-Cyrl-CS"/>
        </w:rPr>
      </w:pPr>
    </w:p>
    <w:p w:rsidR="00B002D8" w:rsidRPr="00CB3341" w:rsidRDefault="00347B82" w:rsidP="00347B82">
      <w:pPr>
        <w:jc w:val="center"/>
        <w:rPr>
          <w:sz w:val="20"/>
          <w:lang w:val="sr-Cyrl-CS"/>
        </w:rPr>
      </w:pPr>
      <w:r>
        <w:rPr>
          <w:noProof/>
          <w:sz w:val="28"/>
          <w:szCs w:val="28"/>
          <w:lang w:val="sr-Latn-RS" w:eastAsia="sr-Latn-RS"/>
        </w:rPr>
        <w:drawing>
          <wp:inline distT="0" distB="0" distL="0" distR="0">
            <wp:extent cx="993775" cy="1160780"/>
            <wp:effectExtent l="0" t="0" r="0" b="0"/>
            <wp:docPr id="1" name="Picture 1" descr="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D8" w:rsidRPr="00CB3341" w:rsidRDefault="00B002D8" w:rsidP="00B002D8">
      <w:pPr>
        <w:jc w:val="center"/>
        <w:rPr>
          <w:sz w:val="20"/>
          <w:lang w:val="sr-Cyrl-CS"/>
        </w:rPr>
      </w:pPr>
    </w:p>
    <w:p w:rsidR="00B002D8" w:rsidRPr="00CB3341" w:rsidRDefault="00B002D8" w:rsidP="00B002D8">
      <w:pPr>
        <w:rPr>
          <w:sz w:val="20"/>
          <w:lang w:val="sr-Cyrl-CS"/>
        </w:rPr>
      </w:pPr>
    </w:p>
    <w:p w:rsidR="00B002D8" w:rsidRPr="00CB3341" w:rsidRDefault="00B002D8" w:rsidP="00E70340">
      <w:pPr>
        <w:jc w:val="center"/>
        <w:rPr>
          <w:b/>
          <w:sz w:val="20"/>
        </w:rPr>
      </w:pPr>
    </w:p>
    <w:p w:rsidR="00E70340" w:rsidRDefault="00E70340" w:rsidP="00E70340">
      <w:pPr>
        <w:jc w:val="center"/>
        <w:rPr>
          <w:rFonts w:ascii="Arial" w:eastAsia="Times New Roman" w:hAnsi="Arial" w:cs="Times New Roman"/>
          <w:b/>
          <w:sz w:val="44"/>
          <w:szCs w:val="20"/>
        </w:rPr>
      </w:pPr>
      <w:r w:rsidRPr="00E70340">
        <w:rPr>
          <w:rFonts w:ascii="Arial" w:eastAsia="Times New Roman" w:hAnsi="Arial" w:cs="Times New Roman"/>
          <w:b/>
          <w:sz w:val="44"/>
          <w:szCs w:val="20"/>
        </w:rPr>
        <w:t>SI3PSI –</w:t>
      </w:r>
      <w:r w:rsidR="00223374">
        <w:rPr>
          <w:rFonts w:ascii="Arial" w:eastAsia="Times New Roman" w:hAnsi="Arial" w:cs="Times New Roman"/>
          <w:b/>
          <w:sz w:val="44"/>
          <w:szCs w:val="20"/>
        </w:rPr>
        <w:t xml:space="preserve"> </w:t>
      </w:r>
      <w:r>
        <w:rPr>
          <w:rFonts w:ascii="Arial" w:eastAsia="Times New Roman" w:hAnsi="Arial" w:cs="Times New Roman"/>
          <w:b/>
          <w:sz w:val="44"/>
          <w:szCs w:val="20"/>
        </w:rPr>
        <w:t>eAvengers</w:t>
      </w:r>
    </w:p>
    <w:p w:rsidR="00474E66" w:rsidRDefault="00E70340" w:rsidP="00E70340">
      <w:pPr>
        <w:jc w:val="center"/>
        <w:rPr>
          <w:sz w:val="20"/>
        </w:rPr>
      </w:pPr>
      <w:r w:rsidRPr="00E70340">
        <w:rPr>
          <w:rFonts w:ascii="Arial" w:eastAsia="Times New Roman" w:hAnsi="Arial" w:cs="Times New Roman"/>
          <w:b/>
          <w:sz w:val="44"/>
          <w:szCs w:val="20"/>
        </w:rPr>
        <w:t xml:space="preserve">SPECIFIKACIJA BAZE PODATAKA ZA PROJEKAT </w:t>
      </w:r>
      <w:r>
        <w:rPr>
          <w:rFonts w:ascii="Arial" w:eastAsia="Times New Roman" w:hAnsi="Arial" w:cs="Times New Roman"/>
          <w:b/>
          <w:sz w:val="44"/>
          <w:szCs w:val="20"/>
        </w:rPr>
        <w:t>Restooking</w:t>
      </w:r>
    </w:p>
    <w:p w:rsidR="00474E66" w:rsidRDefault="00474E66" w:rsidP="00B002D8">
      <w:pPr>
        <w:rPr>
          <w:sz w:val="20"/>
        </w:rPr>
      </w:pPr>
    </w:p>
    <w:p w:rsidR="00474E66" w:rsidRDefault="00474E66" w:rsidP="00B002D8">
      <w:pPr>
        <w:rPr>
          <w:sz w:val="20"/>
        </w:rPr>
      </w:pPr>
    </w:p>
    <w:p w:rsidR="00503B25" w:rsidRDefault="00503B25" w:rsidP="00B002D8">
      <w:pPr>
        <w:rPr>
          <w:sz w:val="20"/>
        </w:rPr>
      </w:pPr>
    </w:p>
    <w:p w:rsidR="00503B25" w:rsidRDefault="00503B25" w:rsidP="00B002D8">
      <w:pPr>
        <w:rPr>
          <w:sz w:val="20"/>
        </w:rPr>
      </w:pPr>
    </w:p>
    <w:p w:rsidR="00474E66" w:rsidRPr="00CB3341" w:rsidRDefault="00474E66" w:rsidP="00B002D8">
      <w:pPr>
        <w:rPr>
          <w:sz w:val="20"/>
        </w:rPr>
      </w:pPr>
    </w:p>
    <w:p w:rsidR="00B002D8" w:rsidRPr="00CB3341" w:rsidRDefault="00732738" w:rsidP="00B002D8">
      <w:pPr>
        <w:jc w:val="center"/>
        <w:rPr>
          <w:sz w:val="24"/>
        </w:rPr>
      </w:pPr>
      <w:r>
        <w:rPr>
          <w:sz w:val="24"/>
        </w:rPr>
        <w:t>Verzija 1.0</w:t>
      </w:r>
    </w:p>
    <w:p w:rsidR="00D71172" w:rsidRDefault="00D71172" w:rsidP="004875C0">
      <w:pPr>
        <w:rPr>
          <w:sz w:val="20"/>
        </w:rPr>
      </w:pPr>
    </w:p>
    <w:p w:rsidR="00F5778A" w:rsidRPr="00CB3341" w:rsidRDefault="00F5778A" w:rsidP="004875C0">
      <w:pPr>
        <w:rPr>
          <w:sz w:val="20"/>
        </w:rPr>
      </w:pPr>
    </w:p>
    <w:p w:rsidR="00D71172" w:rsidRPr="00D71172" w:rsidRDefault="001F21CF" w:rsidP="00D71172">
      <w:pPr>
        <w:jc w:val="center"/>
        <w:rPr>
          <w:sz w:val="28"/>
        </w:rPr>
      </w:pPr>
      <w:r>
        <w:rPr>
          <w:sz w:val="28"/>
        </w:rPr>
        <w:t xml:space="preserve">Beograd, </w:t>
      </w:r>
      <w:r w:rsidR="004B6DE6">
        <w:rPr>
          <w:sz w:val="28"/>
        </w:rPr>
        <w:t xml:space="preserve">Jun </w:t>
      </w:r>
      <w:r>
        <w:rPr>
          <w:sz w:val="28"/>
        </w:rPr>
        <w:t>2016</w:t>
      </w:r>
      <w:r w:rsidR="00B002D8" w:rsidRPr="00CB3341">
        <w:rPr>
          <w:sz w:val="28"/>
          <w:lang w:val="sr-Cyrl-CS"/>
        </w:rPr>
        <w:t>.</w:t>
      </w:r>
    </w:p>
    <w:p w:rsidR="0059387E" w:rsidRDefault="0059387E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E70340" w:rsidRDefault="00E70340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E70340" w:rsidRDefault="00E70340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E70340" w:rsidRDefault="00E70340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E70340" w:rsidRDefault="00E70340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F5778A" w:rsidRDefault="00F5778A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  <w:r>
        <w:rPr>
          <w:rFonts w:ascii="Arial" w:eastAsia="Times New Roman" w:hAnsi="Arial" w:cs="Arial"/>
          <w:b/>
          <w:sz w:val="28"/>
          <w:szCs w:val="32"/>
        </w:rPr>
        <w:t>Istorija izmena</w:t>
      </w:r>
    </w:p>
    <w:p w:rsidR="00F5778A" w:rsidRPr="00CB3341" w:rsidRDefault="00F5778A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tbl>
      <w:tblPr>
        <w:tblStyle w:val="LightList-Accent2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2477"/>
        <w:gridCol w:w="1204"/>
        <w:gridCol w:w="3685"/>
        <w:gridCol w:w="1984"/>
      </w:tblGrid>
      <w:tr w:rsidR="0059387E" w:rsidRPr="00CB3341" w:rsidTr="00732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CB3341" w:rsidRDefault="0059387E" w:rsidP="00B002D8">
            <w:pPr>
              <w:jc w:val="center"/>
              <w:rPr>
                <w:sz w:val="28"/>
              </w:rPr>
            </w:pPr>
            <w:r w:rsidRPr="00CB3341">
              <w:rPr>
                <w:sz w:val="28"/>
              </w:rPr>
              <w:t>Datum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CB3341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B3341">
              <w:rPr>
                <w:sz w:val="28"/>
              </w:rPr>
              <w:t>Verzija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CB3341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B3341">
              <w:rPr>
                <w:sz w:val="28"/>
              </w:rPr>
              <w:t>Kratak opis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CB3341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B3341">
              <w:rPr>
                <w:sz w:val="28"/>
              </w:rPr>
              <w:t>Autori</w:t>
            </w:r>
          </w:p>
        </w:tc>
      </w:tr>
      <w:tr w:rsidR="0059387E" w:rsidRPr="00CB3341" w:rsidTr="0073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593CAE" w:rsidRDefault="00732738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5.6.2016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593CAE" w:rsidRDefault="00732738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593CAE" w:rsidRDefault="00732738" w:rsidP="004B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Prvi put pisan ovaj document, prati 1.3 implementaciju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02161A" w:rsidRDefault="004B6DE6" w:rsidP="004B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Marija Jankovic</w:t>
            </w:r>
          </w:p>
        </w:tc>
      </w:tr>
    </w:tbl>
    <w:p w:rsidR="00772D2E" w:rsidRPr="00CB3341" w:rsidRDefault="00772D2E" w:rsidP="00340CE8">
      <w:pPr>
        <w:rPr>
          <w:sz w:val="28"/>
        </w:rPr>
      </w:pPr>
      <w:r w:rsidRPr="00CB3341">
        <w:rPr>
          <w:sz w:val="28"/>
        </w:rPr>
        <w:br w:type="page"/>
      </w:r>
    </w:p>
    <w:p w:rsidR="00340CE8" w:rsidRPr="00CB3341" w:rsidRDefault="00340CE8" w:rsidP="00340CE8">
      <w:pPr>
        <w:pStyle w:val="Heading5"/>
        <w:rPr>
          <w:sz w:val="44"/>
        </w:rPr>
      </w:pPr>
      <w:r w:rsidRPr="00CB3341">
        <w:rPr>
          <w:sz w:val="44"/>
          <w:lang w:val="en-US"/>
        </w:rPr>
        <w:lastRenderedPageBreak/>
        <w:t>Sadr</w:t>
      </w:r>
      <w:r w:rsidRPr="00CB3341">
        <w:rPr>
          <w:sz w:val="44"/>
        </w:rPr>
        <w:t>žaj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</w:rPr>
      </w:sdtEndPr>
      <w:sdtContent>
        <w:p w:rsidR="00340CE8" w:rsidRPr="00CB3341" w:rsidRDefault="00340CE8" w:rsidP="00E74BBE">
          <w:pPr>
            <w:pStyle w:val="TOCHeading"/>
          </w:pPr>
        </w:p>
        <w:p w:rsidR="00A30DBB" w:rsidRDefault="006E11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CB3341">
            <w:rPr>
              <w:sz w:val="20"/>
            </w:rPr>
            <w:fldChar w:fldCharType="begin"/>
          </w:r>
          <w:r w:rsidR="00340CE8" w:rsidRPr="00CB3341">
            <w:rPr>
              <w:sz w:val="20"/>
            </w:rPr>
            <w:instrText xml:space="preserve"> TOC \o "1-3" \h \z \u </w:instrText>
          </w:r>
          <w:r w:rsidRPr="00CB3341">
            <w:rPr>
              <w:sz w:val="20"/>
            </w:rPr>
            <w:fldChar w:fldCharType="separate"/>
          </w:r>
          <w:hyperlink w:anchor="_Toc414044868" w:history="1">
            <w:r w:rsidR="00A30DBB" w:rsidRPr="00126F04">
              <w:rPr>
                <w:rStyle w:val="Hyperlink"/>
                <w:noProof/>
              </w:rPr>
              <w:t>1</w:t>
            </w:r>
            <w:r w:rsidR="00A30DBB">
              <w:rPr>
                <w:noProof/>
              </w:rPr>
              <w:tab/>
            </w:r>
            <w:r w:rsidR="00A30DBB" w:rsidRPr="00126F04">
              <w:rPr>
                <w:rStyle w:val="Hyperlink"/>
                <w:noProof/>
              </w:rPr>
              <w:t>Uvod</w:t>
            </w:r>
            <w:r w:rsidR="00A30DBB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A30DBB" w:rsidRDefault="00E159E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69" w:history="1">
            <w:r w:rsidR="00A30DBB" w:rsidRPr="00126F04">
              <w:rPr>
                <w:rStyle w:val="Hyperlink"/>
                <w:noProof/>
              </w:rPr>
              <w:t>1.1</w:t>
            </w:r>
            <w:r w:rsidR="00A30DBB">
              <w:rPr>
                <w:noProof/>
              </w:rPr>
              <w:tab/>
            </w:r>
            <w:r w:rsidR="005E5D9A">
              <w:rPr>
                <w:rStyle w:val="Hyperlink"/>
                <w:noProof/>
              </w:rPr>
              <w:t>Namena</w:t>
            </w:r>
            <w:r w:rsidR="00A30DBB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A30DBB" w:rsidRDefault="00E159E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70" w:history="1">
            <w:r w:rsidR="00A30DBB" w:rsidRPr="00126F04">
              <w:rPr>
                <w:rStyle w:val="Hyperlink"/>
                <w:noProof/>
              </w:rPr>
              <w:t>1.2</w:t>
            </w:r>
            <w:r w:rsidR="00A30DBB">
              <w:rPr>
                <w:noProof/>
              </w:rPr>
              <w:tab/>
            </w:r>
            <w:r w:rsidR="005E5D9A">
              <w:rPr>
                <w:rStyle w:val="Hyperlink"/>
                <w:noProof/>
              </w:rPr>
              <w:t>C</w:t>
            </w:r>
            <w:r w:rsidR="00A30DBB" w:rsidRPr="00126F04">
              <w:rPr>
                <w:rStyle w:val="Hyperlink"/>
                <w:noProof/>
              </w:rPr>
              <w:t>iljne grupe</w:t>
            </w:r>
            <w:r w:rsidR="00A30DBB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124B63" w:rsidRDefault="00E159ED" w:rsidP="00124B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71" w:history="1">
            <w:r w:rsidR="00A30DBB" w:rsidRPr="00126F04">
              <w:rPr>
                <w:rStyle w:val="Hyperlink"/>
                <w:noProof/>
              </w:rPr>
              <w:t>1.3</w:t>
            </w:r>
            <w:r w:rsidR="00A30DBB">
              <w:rPr>
                <w:noProof/>
              </w:rPr>
              <w:tab/>
            </w:r>
            <w:r w:rsidR="005E5D9A">
              <w:rPr>
                <w:rStyle w:val="Hyperlink"/>
                <w:noProof/>
              </w:rPr>
              <w:t>Organizacija dokumenta</w:t>
            </w:r>
            <w:r w:rsidR="00A30DBB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124B63" w:rsidRDefault="00124B63" w:rsidP="00124B63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hyperlink w:anchor="_Toc414044871" w:history="1">
            <w:r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124B63" w:rsidRDefault="00E159ED" w:rsidP="00124B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71" w:history="1">
            <w:r w:rsidR="00124B63">
              <w:rPr>
                <w:rStyle w:val="Hyperlink"/>
                <w:noProof/>
              </w:rPr>
              <w:t>1.5</w:t>
            </w:r>
            <w:r w:rsidR="00124B63">
              <w:rPr>
                <w:noProof/>
              </w:rPr>
              <w:tab/>
            </w:r>
            <w:r w:rsidR="00124B63">
              <w:rPr>
                <w:rStyle w:val="Hyperlink"/>
                <w:noProof/>
              </w:rPr>
              <w:t xml:space="preserve">Otvorena pitanja </w:t>
            </w:r>
            <w:r w:rsidR="00124B63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124B63" w:rsidRDefault="00124B63" w:rsidP="00124B63"/>
        <w:p w:rsidR="00124B63" w:rsidRDefault="00E159ED" w:rsidP="00124B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044868" w:history="1">
            <w:r w:rsidR="00124B63">
              <w:rPr>
                <w:rStyle w:val="Hyperlink"/>
                <w:noProof/>
              </w:rPr>
              <w:t>2</w:t>
            </w:r>
            <w:r w:rsidR="00124B63">
              <w:rPr>
                <w:noProof/>
              </w:rPr>
              <w:tab/>
            </w:r>
            <w:r w:rsidR="00124B63">
              <w:rPr>
                <w:rStyle w:val="Hyperlink"/>
                <w:noProof/>
              </w:rPr>
              <w:t>Model podataka</w:t>
            </w:r>
            <w:r w:rsidR="00124B63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5</w:t>
            </w:r>
          </w:hyperlink>
        </w:p>
        <w:p w:rsidR="00124B63" w:rsidRDefault="00124B63" w:rsidP="00124B63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 </w:t>
          </w:r>
          <w:hyperlink w:anchor="_Toc414044871" w:history="1">
            <w:r w:rsidR="00672D8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 xml:space="preserve">IE notacija </w:t>
            </w:r>
            <w:r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5</w:t>
            </w:r>
          </w:hyperlink>
        </w:p>
        <w:p w:rsidR="00124B63" w:rsidRDefault="00E159ED" w:rsidP="00124B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71" w:history="1">
            <w:r w:rsidR="00672D80">
              <w:rPr>
                <w:rStyle w:val="Hyperlink"/>
                <w:noProof/>
              </w:rPr>
              <w:t>2.2</w:t>
            </w:r>
            <w:r w:rsidR="00124B63">
              <w:rPr>
                <w:noProof/>
              </w:rPr>
              <w:tab/>
            </w:r>
            <w:r w:rsidR="00124B63">
              <w:rPr>
                <w:rStyle w:val="Hyperlink"/>
                <w:noProof/>
              </w:rPr>
              <w:t>Šeme relacione baze podataka</w:t>
            </w:r>
            <w:r w:rsidR="00124B63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5</w:t>
            </w:r>
          </w:hyperlink>
        </w:p>
        <w:p w:rsidR="00672D80" w:rsidRPr="00672D80" w:rsidRDefault="00672D80" w:rsidP="00672D80"/>
        <w:p w:rsidR="007D134E" w:rsidRDefault="006E118B" w:rsidP="007D134E">
          <w:pPr>
            <w:pStyle w:val="TOC1"/>
            <w:tabs>
              <w:tab w:val="left" w:pos="440"/>
              <w:tab w:val="right" w:leader="dot" w:pos="9350"/>
            </w:tabs>
            <w:rPr>
              <w:noProof/>
              <w:webHidden/>
            </w:rPr>
          </w:pPr>
          <w:r w:rsidRPr="00CB3341">
            <w:rPr>
              <w:b/>
              <w:bCs/>
              <w:noProof/>
              <w:sz w:val="20"/>
            </w:rPr>
            <w:fldChar w:fldCharType="end"/>
          </w:r>
          <w:r w:rsidR="007D134E" w:rsidRPr="007D134E">
            <w:rPr>
              <w:noProof/>
            </w:rPr>
            <w:t>3</w:t>
          </w:r>
          <w:r w:rsidR="007D134E">
            <w:rPr>
              <w:noProof/>
            </w:rPr>
            <w:tab/>
          </w:r>
          <w:r w:rsidR="007D134E" w:rsidRPr="007D134E">
            <w:t>Tabele</w:t>
          </w:r>
          <w:r w:rsidR="007D134E"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6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  <w:t>ADMIN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6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KONOBAR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6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KORISNIK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7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RESTORAN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7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REZERVACIJA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8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  <w:webHidden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SLIKA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8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STO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8</w:t>
          </w:r>
        </w:p>
        <w:p w:rsidR="007D134E" w:rsidRPr="007D134E" w:rsidRDefault="007D134E" w:rsidP="007D134E"/>
        <w:p w:rsidR="007D134E" w:rsidRPr="007D134E" w:rsidRDefault="007D134E" w:rsidP="007D134E"/>
        <w:p w:rsidR="00772D2E" w:rsidRPr="00CB3341" w:rsidRDefault="007D134E" w:rsidP="00124B63">
          <w:pPr>
            <w:rPr>
              <w:sz w:val="20"/>
            </w:rPr>
          </w:pPr>
          <w:r>
            <w:rPr>
              <w:sz w:val="20"/>
            </w:rPr>
            <w:t xml:space="preserve"> </w:t>
          </w:r>
        </w:p>
      </w:sdtContent>
    </w:sdt>
    <w:p w:rsidR="00A755E8" w:rsidRDefault="00A755E8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sr-Cyrl-CS"/>
        </w:rPr>
      </w:pPr>
      <w:bookmarkStart w:id="0" w:name="_Toc413588234"/>
      <w:r>
        <w:br w:type="page"/>
      </w:r>
    </w:p>
    <w:bookmarkEnd w:id="0"/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32"/>
          <w:szCs w:val="32"/>
          <w:lang w:val="sr-Latn-CS"/>
        </w:rPr>
      </w:pPr>
      <w:r w:rsidRPr="00AE4A27">
        <w:rPr>
          <w:rFonts w:ascii="Arial" w:hAnsi="Arial" w:cs="Arial"/>
          <w:b/>
          <w:sz w:val="32"/>
          <w:szCs w:val="32"/>
          <w:lang w:val="sr-Latn-CS"/>
        </w:rPr>
        <w:t>1.Uvod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Pr="00AE4A27" w:rsidRDefault="00AE4A27" w:rsidP="00AE4A27">
      <w:pPr>
        <w:pStyle w:val="ListParagraph"/>
        <w:widowControl w:val="0"/>
        <w:numPr>
          <w:ilvl w:val="1"/>
          <w:numId w:val="7"/>
        </w:numPr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Namena</w:t>
      </w:r>
    </w:p>
    <w:p w:rsidR="00AE4A27" w:rsidRPr="00AE4A27" w:rsidRDefault="00AE4A27" w:rsidP="00AE4A27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Baza podataka za projekat iz predmeta SI3PSI predstavlja fleksibilan i pouzdan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način čuvanja podataka i pristupa istim od strane web servera radi generisanja web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stranica.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U dokumentu su dati ER i IE modeli podataka, šema relacione baze podataka, kao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i opis tabela u bazi podataka.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Ovaj dokument služi kao osnova za razvoj detaljne projektne specifikacije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posmatranog podsistema, implementaciju i testiranje.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1.2 Ciljne grupe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Dokument je namenjen vođi projekta i članovima razvojnog tima. Vođi projekta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dokument služi za planiranje razvojnih aktivnosti i specifikaciju imena tabela i imena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polja u bazi, kako bi nezavisne celine, implementirane od strane različitih delova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razvojnog tima, na kraju rada bile uspešno integrisane.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Razvojnom timu dokument služi kao osnova za dizajn i implementaciju.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Pr="00AE4A27" w:rsidRDefault="00AE4A27" w:rsidP="00AE4A27">
      <w:pPr>
        <w:pStyle w:val="ListParagraph"/>
        <w:widowControl w:val="0"/>
        <w:numPr>
          <w:ilvl w:val="1"/>
          <w:numId w:val="9"/>
        </w:numPr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Organizacija dokumenta</w:t>
      </w:r>
    </w:p>
    <w:p w:rsidR="00AE4A27" w:rsidRPr="00AE4A27" w:rsidRDefault="00AE4A27" w:rsidP="00AE4A27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Ostatak dokumenta organizovan je u sledeća poglavlja: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1. Model podataka – model podataka u bazi i šema baze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2. Tabele – spisak tabela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1.4 Rečnik pojmova i skraćenica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IE – Information Engineering, notacija za modelovanje podataka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ER – Entity/Relationship, notacija za modelovanje podataka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1.5 Otvorena pitanja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99"/>
        <w:gridCol w:w="4535"/>
      </w:tblGrid>
      <w:tr w:rsidR="00AE4A27" w:rsidTr="00AE4A27">
        <w:tc>
          <w:tcPr>
            <w:tcW w:w="3116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b/>
                <w:lang w:val="sr-Latn-CS"/>
              </w:rPr>
            </w:pPr>
            <w:r w:rsidRPr="00AE4A27">
              <w:rPr>
                <w:b/>
                <w:lang w:val="sr-Latn-CS"/>
              </w:rPr>
              <w:t>Broj</w:t>
            </w:r>
          </w:p>
        </w:tc>
        <w:tc>
          <w:tcPr>
            <w:tcW w:w="1699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b/>
                <w:lang w:val="sr-Latn-CS"/>
              </w:rPr>
            </w:pPr>
            <w:r w:rsidRPr="00AE4A27">
              <w:rPr>
                <w:b/>
                <w:lang w:val="sr-Latn-CS"/>
              </w:rPr>
              <w:t>Datum</w:t>
            </w:r>
          </w:p>
        </w:tc>
        <w:tc>
          <w:tcPr>
            <w:tcW w:w="4535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b/>
                <w:lang w:val="sr-Latn-CS"/>
              </w:rPr>
            </w:pPr>
            <w:r w:rsidRPr="00AE4A27">
              <w:rPr>
                <w:b/>
                <w:lang w:val="sr-Latn-CS"/>
              </w:rPr>
              <w:t>Problem/Rešenje</w:t>
            </w:r>
          </w:p>
        </w:tc>
      </w:tr>
      <w:tr w:rsidR="00AE4A27" w:rsidTr="00AE4A27">
        <w:tc>
          <w:tcPr>
            <w:tcW w:w="3116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 w:rsidRPr="00AE4A27">
              <w:rPr>
                <w:lang w:val="sr-Latn-CS"/>
              </w:rPr>
              <w:t>1.</w:t>
            </w:r>
          </w:p>
        </w:tc>
        <w:tc>
          <w:tcPr>
            <w:tcW w:w="1699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 w:rsidRPr="00AE4A27">
              <w:rPr>
                <w:lang w:val="sr-Latn-CS"/>
              </w:rPr>
              <w:t>20.05.2016</w:t>
            </w:r>
          </w:p>
        </w:tc>
        <w:tc>
          <w:tcPr>
            <w:tcW w:w="4535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 w:rsidRPr="00AE4A27">
              <w:rPr>
                <w:lang w:val="sr-Latn-CS"/>
              </w:rPr>
              <w:t>Čuvanje opštine i kuhinje kao posebne entitete?</w:t>
            </w:r>
            <w:r w:rsidRPr="00AE4A27">
              <w:rPr>
                <w:lang w:val="sr-Latn-CS"/>
              </w:rPr>
              <w:br/>
              <w:t>Ne, samo kao teksualne kolone u restoranu</w:t>
            </w:r>
          </w:p>
        </w:tc>
      </w:tr>
      <w:tr w:rsidR="00AE4A27" w:rsidTr="00AE4A27">
        <w:tc>
          <w:tcPr>
            <w:tcW w:w="3116" w:type="dxa"/>
          </w:tcPr>
          <w:p w:rsid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2.</w:t>
            </w:r>
          </w:p>
        </w:tc>
        <w:tc>
          <w:tcPr>
            <w:tcW w:w="1699" w:type="dxa"/>
          </w:tcPr>
          <w:p w:rsid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3.06.2016</w:t>
            </w:r>
          </w:p>
        </w:tc>
        <w:tc>
          <w:tcPr>
            <w:tcW w:w="4535" w:type="dxa"/>
          </w:tcPr>
          <w:p w:rsid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Kako čuvati slike?</w:t>
            </w:r>
          </w:p>
          <w:p w:rsid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U poseboj tabeli sa putanjom.</w:t>
            </w:r>
          </w:p>
        </w:tc>
      </w:tr>
      <w:tr w:rsidR="007D134E" w:rsidTr="00AE4A27">
        <w:tc>
          <w:tcPr>
            <w:tcW w:w="3116" w:type="dxa"/>
          </w:tcPr>
          <w:p w:rsidR="007D134E" w:rsidRDefault="007D134E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3.</w:t>
            </w:r>
          </w:p>
        </w:tc>
        <w:tc>
          <w:tcPr>
            <w:tcW w:w="1699" w:type="dxa"/>
          </w:tcPr>
          <w:p w:rsidR="007D134E" w:rsidRDefault="007D134E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</w:p>
        </w:tc>
        <w:tc>
          <w:tcPr>
            <w:tcW w:w="4535" w:type="dxa"/>
          </w:tcPr>
          <w:p w:rsidR="007D134E" w:rsidRDefault="007D134E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Lozinka treba da bude tipa password, ali to ce biti promenjeno na kraju testiranja</w:t>
            </w:r>
          </w:p>
        </w:tc>
      </w:tr>
    </w:tbl>
    <w:p w:rsidR="005E5D9A" w:rsidRDefault="005E5D9A" w:rsidP="005E5D9A">
      <w:pPr>
        <w:widowControl w:val="0"/>
        <w:spacing w:after="0" w:line="240" w:lineRule="atLeast"/>
        <w:jc w:val="both"/>
        <w:rPr>
          <w:lang w:val="sr-Latn-CS"/>
        </w:rPr>
      </w:pPr>
    </w:p>
    <w:p w:rsidR="00275E2C" w:rsidRDefault="00041649" w:rsidP="00041649">
      <w:pPr>
        <w:pStyle w:val="Heading1"/>
        <w:numPr>
          <w:ilvl w:val="0"/>
          <w:numId w:val="9"/>
        </w:numPr>
      </w:pPr>
      <w:r>
        <w:rPr>
          <w:lang w:val="sr-Latn-RS"/>
        </w:rPr>
        <w:lastRenderedPageBreak/>
        <w:t>Model podataka</w:t>
      </w:r>
    </w:p>
    <w:p w:rsidR="00A30DBB" w:rsidRDefault="00260603" w:rsidP="00260603">
      <w:pPr>
        <w:pStyle w:val="Heading2"/>
        <w:numPr>
          <w:ilvl w:val="0"/>
          <w:numId w:val="0"/>
        </w:numPr>
      </w:pPr>
      <w:bookmarkStart w:id="1" w:name="_Toc414044875"/>
      <w:r>
        <w:t>2.</w:t>
      </w:r>
      <w:bookmarkEnd w:id="1"/>
      <w:r w:rsidR="00E61A6E">
        <w:t>1</w:t>
      </w:r>
      <w:bookmarkStart w:id="2" w:name="_GoBack"/>
      <w:bookmarkEnd w:id="2"/>
      <w:r>
        <w:t xml:space="preserve"> IE notacija</w:t>
      </w:r>
    </w:p>
    <w:p w:rsidR="00A30DBB" w:rsidRPr="00A30DBB" w:rsidRDefault="00260603" w:rsidP="00A30DBB">
      <w:pPr>
        <w:ind w:left="576"/>
      </w:pPr>
      <w:r>
        <w:rPr>
          <w:noProof/>
          <w:lang w:val="sr-Latn-RS" w:eastAsia="sr-Latn-RS"/>
        </w:rPr>
        <w:drawing>
          <wp:inline distT="0" distB="0" distL="0" distR="0">
            <wp:extent cx="5953760" cy="43751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767" cy="44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BB" w:rsidRPr="00A30DBB" w:rsidRDefault="00A30DBB" w:rsidP="00A30DBB">
      <w:pPr>
        <w:ind w:left="576"/>
      </w:pPr>
    </w:p>
    <w:p w:rsidR="00A30DBB" w:rsidRDefault="00260603" w:rsidP="00041649">
      <w:pPr>
        <w:pStyle w:val="Heading2"/>
        <w:numPr>
          <w:ilvl w:val="1"/>
          <w:numId w:val="9"/>
        </w:numPr>
      </w:pPr>
      <w:r>
        <w:t>Šema relacione baze podataka</w:t>
      </w:r>
    </w:p>
    <w:p w:rsidR="00260603" w:rsidRDefault="00260603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t>ADMIN</w:t>
      </w:r>
      <w:r w:rsidRPr="00260603">
        <w:rPr>
          <w:sz w:val="28"/>
          <w:szCs w:val="28"/>
        </w:rPr>
        <w:t xml:space="preserve"> (</w:t>
      </w:r>
      <w:r w:rsidRPr="00260603">
        <w:rPr>
          <w:sz w:val="28"/>
          <w:szCs w:val="28"/>
          <w:u w:val="single"/>
        </w:rPr>
        <w:t>IDAdmin</w:t>
      </w:r>
      <w:r w:rsidRPr="00260603">
        <w:rPr>
          <w:sz w:val="28"/>
          <w:szCs w:val="28"/>
        </w:rPr>
        <w:t>, KIme, Lozinka, Ime, Prezime, Email, KodAdmina)</w:t>
      </w:r>
    </w:p>
    <w:p w:rsidR="007D134E" w:rsidRDefault="007D134E" w:rsidP="007D134E">
      <w:pPr>
        <w:ind w:left="720"/>
        <w:rPr>
          <w:sz w:val="28"/>
          <w:szCs w:val="28"/>
        </w:rPr>
      </w:pPr>
      <w:r>
        <w:rPr>
          <w:sz w:val="28"/>
          <w:szCs w:val="28"/>
        </w:rPr>
        <w:t>KONOBAR(</w:t>
      </w:r>
      <w:r w:rsidRPr="007D134E">
        <w:rPr>
          <w:sz w:val="28"/>
          <w:szCs w:val="28"/>
          <w:u w:val="single"/>
        </w:rPr>
        <w:t>IDKonobar</w:t>
      </w:r>
      <w:r>
        <w:rPr>
          <w:sz w:val="28"/>
          <w:szCs w:val="28"/>
        </w:rPr>
        <w:t>, KIme, Lozinka, Ime , Prezime, Email, IDRestoranFK)</w:t>
      </w:r>
    </w:p>
    <w:p w:rsidR="00260603" w:rsidRDefault="00260603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t>KORISNIK(</w:t>
      </w:r>
      <w:r w:rsidRPr="00260603">
        <w:rPr>
          <w:sz w:val="28"/>
          <w:szCs w:val="28"/>
          <w:u w:val="single"/>
        </w:rPr>
        <w:t>IDKorisnik</w:t>
      </w:r>
      <w:r>
        <w:rPr>
          <w:sz w:val="28"/>
          <w:szCs w:val="28"/>
        </w:rPr>
        <w:t>, Kime, Lozinka, Ime, Prezime, Email)</w:t>
      </w:r>
    </w:p>
    <w:p w:rsidR="00260603" w:rsidRDefault="00260603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t>RESTORAN(</w:t>
      </w:r>
      <w:r w:rsidRPr="00260603">
        <w:rPr>
          <w:sz w:val="28"/>
          <w:szCs w:val="28"/>
          <w:u w:val="single"/>
        </w:rPr>
        <w:t>IDRestoran</w:t>
      </w:r>
      <w:r>
        <w:rPr>
          <w:sz w:val="28"/>
          <w:szCs w:val="28"/>
        </w:rPr>
        <w:t>, KIme, Lozinka, ImeObjekta, ImeVlasnika, PrezimeVlasnika, Email, Opis, Kuhinja, Opstina, Ocena, KodKonobara, BrojPosetilaca)</w:t>
      </w:r>
    </w:p>
    <w:p w:rsidR="007D134E" w:rsidRDefault="007D134E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REZERVACIJA(</w:t>
      </w:r>
      <w:r w:rsidRPr="007D134E">
        <w:rPr>
          <w:sz w:val="28"/>
          <w:szCs w:val="28"/>
          <w:u w:val="single"/>
        </w:rPr>
        <w:t>IDRezervacija</w:t>
      </w:r>
      <w:r>
        <w:rPr>
          <w:sz w:val="28"/>
          <w:szCs w:val="28"/>
        </w:rPr>
        <w:t>, IDStoFK, IDKorisnikFK, Status, Ocena, VremeOd, VremeDo)</w:t>
      </w:r>
    </w:p>
    <w:p w:rsidR="007D134E" w:rsidRDefault="007D134E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t>SLIKA(</w:t>
      </w:r>
      <w:r w:rsidRPr="007D134E">
        <w:rPr>
          <w:sz w:val="28"/>
          <w:szCs w:val="28"/>
          <w:u w:val="single"/>
        </w:rPr>
        <w:t>IDSlika</w:t>
      </w:r>
      <w:r>
        <w:rPr>
          <w:sz w:val="28"/>
          <w:szCs w:val="28"/>
        </w:rPr>
        <w:t>, IDRestoranFK, Putanja)</w:t>
      </w:r>
    </w:p>
    <w:p w:rsidR="007D134E" w:rsidRDefault="007D134E" w:rsidP="007D134E">
      <w:pPr>
        <w:ind w:left="720"/>
        <w:rPr>
          <w:sz w:val="28"/>
          <w:szCs w:val="28"/>
        </w:rPr>
      </w:pPr>
      <w:r>
        <w:rPr>
          <w:sz w:val="28"/>
          <w:szCs w:val="28"/>
        </w:rPr>
        <w:t>STO(</w:t>
      </w:r>
      <w:r w:rsidRPr="007D134E">
        <w:rPr>
          <w:sz w:val="28"/>
          <w:szCs w:val="28"/>
          <w:u w:val="single"/>
        </w:rPr>
        <w:t>IDSto</w:t>
      </w:r>
      <w:r>
        <w:rPr>
          <w:sz w:val="28"/>
          <w:szCs w:val="28"/>
        </w:rPr>
        <w:t>, IDRestoranFK, BrojOsoba)</w:t>
      </w:r>
    </w:p>
    <w:p w:rsidR="00BB6569" w:rsidRDefault="00BB6569" w:rsidP="007D134E">
      <w:pPr>
        <w:ind w:left="720"/>
        <w:rPr>
          <w:sz w:val="28"/>
          <w:szCs w:val="28"/>
        </w:rPr>
      </w:pPr>
    </w:p>
    <w:p w:rsidR="00BB6569" w:rsidRDefault="00BB6569" w:rsidP="00BB6569">
      <w:pPr>
        <w:pStyle w:val="Heading2"/>
        <w:numPr>
          <w:ilvl w:val="0"/>
          <w:numId w:val="9"/>
        </w:numPr>
      </w:pPr>
      <w:r>
        <w:t xml:space="preserve"> Šema relacione baze podataka</w:t>
      </w:r>
    </w:p>
    <w:p w:rsidR="00BB6569" w:rsidRDefault="00BB6569" w:rsidP="00BB6569">
      <w:pPr>
        <w:pStyle w:val="Heading2"/>
        <w:numPr>
          <w:ilvl w:val="1"/>
          <w:numId w:val="10"/>
        </w:numPr>
      </w:pPr>
      <w:r>
        <w:t>ADMIN</w:t>
      </w:r>
    </w:p>
    <w:p w:rsidR="00BB6569" w:rsidRDefault="00BB6569" w:rsidP="00BB6569">
      <w:pPr>
        <w:rPr>
          <w:lang w:val="sr-Latn-RS"/>
        </w:rPr>
      </w:pPr>
      <w:r>
        <w:t>Tabela koja sadr</w:t>
      </w:r>
      <w:r>
        <w:rPr>
          <w:lang w:val="sr-Latn-RS"/>
        </w:rPr>
        <w:t>ži osnovne informacije o administratoru, kao i kod kojim se drugi administratori registruju.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BB6569" w:rsidTr="002E06FF">
        <w:tc>
          <w:tcPr>
            <w:tcW w:w="1870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IDAdmin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2E06FF" w:rsidP="00BB6569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6C57C9">
              <w:rPr>
                <w:lang w:val="sr-Latn-RS"/>
              </w:rPr>
              <w:t xml:space="preserve">, </w:t>
            </w:r>
            <w:r w:rsidR="006C57C9" w:rsidRPr="006C57C9">
              <w:rPr>
                <w:lang w:val="sr-Latn-RS"/>
              </w:rPr>
              <w:t>UNIQUE</w:t>
            </w:r>
            <w:r w:rsidR="002B4FBF">
              <w:rPr>
                <w:lang w:val="sr-Latn-RS"/>
              </w:rPr>
              <w:t>ID</w:t>
            </w: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Kime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KodAdmina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6C57C9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UNIQUE</w:t>
            </w:r>
          </w:p>
        </w:tc>
      </w:tr>
    </w:tbl>
    <w:p w:rsidR="00BB6569" w:rsidRPr="00BB6569" w:rsidRDefault="00BB6569" w:rsidP="00BB6569"/>
    <w:p w:rsidR="002E06FF" w:rsidRDefault="002E06FF" w:rsidP="002E06FF">
      <w:pPr>
        <w:pStyle w:val="Heading2"/>
        <w:numPr>
          <w:ilvl w:val="1"/>
          <w:numId w:val="10"/>
        </w:numPr>
      </w:pPr>
      <w:r>
        <w:t>KONOBAR</w:t>
      </w:r>
    </w:p>
    <w:p w:rsidR="002E06FF" w:rsidRDefault="002E06FF" w:rsidP="002E06FF">
      <w:pPr>
        <w:rPr>
          <w:lang w:val="sr-Latn-RS"/>
        </w:rPr>
      </w:pPr>
      <w:r>
        <w:t>Tabela koja sadr</w:t>
      </w:r>
      <w:r>
        <w:rPr>
          <w:lang w:val="sr-Latn-RS"/>
        </w:rPr>
        <w:t>ži osnovne informacije o konobaru.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2E06FF" w:rsidTr="00886A8C">
        <w:tc>
          <w:tcPr>
            <w:tcW w:w="1870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IDKonobar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2B4FBF">
              <w:rPr>
                <w:lang w:val="sr-Latn-RS"/>
              </w:rPr>
              <w:t xml:space="preserve">, </w:t>
            </w:r>
            <w:r w:rsidR="002B4FBF" w:rsidRPr="002B4FBF">
              <w:rPr>
                <w:lang w:val="sr-Latn-RS"/>
              </w:rPr>
              <w:t>UNIQUE</w:t>
            </w:r>
            <w:r w:rsidR="002B4FBF">
              <w:rPr>
                <w:lang w:val="sr-Latn-RS"/>
              </w:rPr>
              <w:t>ID</w:t>
            </w: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Kime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IDRestoranFK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</w:tbl>
    <w:p w:rsidR="00BB6569" w:rsidRDefault="00BB6569" w:rsidP="00BB6569"/>
    <w:p w:rsidR="00886A8C" w:rsidRDefault="00886A8C" w:rsidP="00886A8C">
      <w:pPr>
        <w:pStyle w:val="Heading2"/>
        <w:numPr>
          <w:ilvl w:val="1"/>
          <w:numId w:val="10"/>
        </w:numPr>
      </w:pPr>
      <w:r>
        <w:lastRenderedPageBreak/>
        <w:t>KORISNIK</w:t>
      </w:r>
    </w:p>
    <w:p w:rsidR="00886A8C" w:rsidRDefault="00886A8C" w:rsidP="00886A8C">
      <w:pPr>
        <w:rPr>
          <w:lang w:val="sr-Latn-RS"/>
        </w:rPr>
      </w:pPr>
      <w:r>
        <w:t>Tabela koja sadr</w:t>
      </w:r>
      <w:r>
        <w:rPr>
          <w:lang w:val="sr-Latn-RS"/>
        </w:rPr>
        <w:t>ži osnovne informacije o korisniku.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886A8C" w:rsidTr="00886A8C"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IDKorisnik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2B4FBF">
              <w:rPr>
                <w:lang w:val="sr-Latn-RS"/>
              </w:rPr>
              <w:t xml:space="preserve">, </w:t>
            </w:r>
            <w:r w:rsidR="002B4FBF" w:rsidRPr="002B4FBF">
              <w:rPr>
                <w:lang w:val="sr-Latn-RS"/>
              </w:rPr>
              <w:t>UNIQUE</w:t>
            </w:r>
            <w:r w:rsidR="002B4FBF">
              <w:rPr>
                <w:lang w:val="sr-Latn-RS"/>
              </w:rPr>
              <w:t>ID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Kime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</w:tbl>
    <w:p w:rsidR="00BB6569" w:rsidRDefault="00BB6569" w:rsidP="007D134E">
      <w:pPr>
        <w:ind w:left="720"/>
        <w:rPr>
          <w:sz w:val="28"/>
          <w:szCs w:val="28"/>
        </w:rPr>
      </w:pPr>
    </w:p>
    <w:p w:rsidR="00886A8C" w:rsidRDefault="00886A8C" w:rsidP="00886A8C">
      <w:pPr>
        <w:pStyle w:val="Heading2"/>
        <w:numPr>
          <w:ilvl w:val="1"/>
          <w:numId w:val="10"/>
        </w:numPr>
      </w:pPr>
      <w:r>
        <w:t>RESTORAN</w:t>
      </w:r>
    </w:p>
    <w:p w:rsidR="00886A8C" w:rsidRDefault="00886A8C" w:rsidP="00886A8C">
      <w:pPr>
        <w:rPr>
          <w:lang w:val="sr-Latn-RS"/>
        </w:rPr>
      </w:pPr>
      <w:r>
        <w:t>Tabela koja sadr</w:t>
      </w:r>
      <w:r>
        <w:rPr>
          <w:lang w:val="sr-Latn-RS"/>
        </w:rPr>
        <w:t>ži osnovne informacije o restoranu, kao i kod za registraciju konobara</w:t>
      </w:r>
      <w:r w:rsidR="006C57C9">
        <w:rPr>
          <w:lang w:val="sr-Latn-RS"/>
        </w:rPr>
        <w:t>. Ocena je prosecna ocena izračunata kao zbir svih ocena iz tabele rezervacija podeljena sa brojem posetilaca restorana.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886A8C" w:rsidTr="00886A8C"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IDAdmin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2B4FBF">
              <w:rPr>
                <w:lang w:val="sr-Latn-RS"/>
              </w:rPr>
              <w:t xml:space="preserve">, </w:t>
            </w:r>
            <w:r w:rsidR="002B4FBF" w:rsidRPr="002B4FBF">
              <w:rPr>
                <w:lang w:val="sr-Latn-RS"/>
              </w:rPr>
              <w:t>UNIQUE</w:t>
            </w:r>
            <w:r w:rsidR="002B4FBF">
              <w:rPr>
                <w:lang w:val="sr-Latn-RS"/>
              </w:rPr>
              <w:t>ID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Kime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ImeObjekta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ImeVlasnika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VARCHAR(3000)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PrezimeVlasnika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Kuhinja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VARCHAR(1000)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Opstina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Ocena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FLOAT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DEFAULT = 0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KodKonobara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2B4FBF" w:rsidP="00886A8C">
            <w:pPr>
              <w:rPr>
                <w:lang w:val="sr-Latn-RS"/>
              </w:rPr>
            </w:pPr>
            <w:r w:rsidRPr="002B4FBF">
              <w:rPr>
                <w:lang w:val="sr-Latn-RS"/>
              </w:rPr>
              <w:t>UNIQUE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BrojPosetilaca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DEFAULT = 0</w:t>
            </w:r>
          </w:p>
        </w:tc>
      </w:tr>
    </w:tbl>
    <w:p w:rsidR="00886A8C" w:rsidRDefault="00886A8C" w:rsidP="007D134E">
      <w:pPr>
        <w:ind w:left="720"/>
        <w:rPr>
          <w:sz w:val="28"/>
          <w:szCs w:val="28"/>
        </w:rPr>
      </w:pPr>
    </w:p>
    <w:p w:rsidR="006C57C9" w:rsidRDefault="006C57C9" w:rsidP="007D134E">
      <w:pPr>
        <w:ind w:left="720"/>
        <w:rPr>
          <w:sz w:val="28"/>
          <w:szCs w:val="28"/>
        </w:rPr>
      </w:pPr>
    </w:p>
    <w:p w:rsidR="006C57C9" w:rsidRDefault="006C57C9" w:rsidP="007D134E">
      <w:pPr>
        <w:ind w:left="720"/>
        <w:rPr>
          <w:sz w:val="28"/>
          <w:szCs w:val="28"/>
        </w:rPr>
      </w:pPr>
    </w:p>
    <w:p w:rsidR="006C57C9" w:rsidRDefault="006C57C9" w:rsidP="007D134E">
      <w:pPr>
        <w:ind w:left="720"/>
        <w:rPr>
          <w:sz w:val="28"/>
          <w:szCs w:val="28"/>
        </w:rPr>
      </w:pPr>
    </w:p>
    <w:p w:rsidR="006C57C9" w:rsidRDefault="006C57C9" w:rsidP="007D134E">
      <w:pPr>
        <w:ind w:left="720"/>
        <w:rPr>
          <w:sz w:val="28"/>
          <w:szCs w:val="28"/>
        </w:rPr>
      </w:pPr>
    </w:p>
    <w:p w:rsidR="00886A8C" w:rsidRDefault="00886A8C" w:rsidP="00886A8C">
      <w:pPr>
        <w:pStyle w:val="Heading2"/>
        <w:numPr>
          <w:ilvl w:val="1"/>
          <w:numId w:val="10"/>
        </w:numPr>
      </w:pPr>
      <w:r>
        <w:lastRenderedPageBreak/>
        <w:t>REZERVACIJA</w:t>
      </w:r>
    </w:p>
    <w:p w:rsidR="006C57C9" w:rsidRDefault="00886A8C" w:rsidP="00886A8C">
      <w:pPr>
        <w:rPr>
          <w:lang w:val="sr-Latn-RS"/>
        </w:rPr>
      </w:pPr>
      <w:r>
        <w:t>Tabela koja sadr</w:t>
      </w:r>
      <w:r>
        <w:rPr>
          <w:lang w:val="sr-Latn-RS"/>
        </w:rPr>
        <w:t xml:space="preserve">ži osnovne informacije </w:t>
      </w:r>
      <w:r w:rsidR="006C57C9">
        <w:rPr>
          <w:lang w:val="sr-Latn-RS"/>
        </w:rPr>
        <w:t>formiranoj rezervacija za određenog korisnika i određeni sto. Status može imati vrednost  „Nadolazeća“, „Ostvarena“, „Otkazana“ i „Ocenjena“. Sadrži strani ključ iz tabele sto i korisnik. Polja VremeOd i VremeDo označavaju od kad će korisnik biti u restoranu odnosno zauzimati sto ukoliko je rezervacija u statusu „Nadolazeća“.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886A8C" w:rsidTr="00886A8C"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IDRezervacija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6C57C9">
              <w:rPr>
                <w:lang w:val="sr-Latn-RS"/>
              </w:rPr>
              <w:t>, UNIQUEID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IDStoFK</w:t>
            </w:r>
          </w:p>
        </w:tc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IDKorisnikFK</w:t>
            </w:r>
          </w:p>
        </w:tc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VremeOd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VremeDo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Status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6C57C9" w:rsidP="00886A8C">
            <w:pPr>
              <w:rPr>
                <w:lang w:val="sr-Latn-RS"/>
              </w:rPr>
            </w:pPr>
            <w:r w:rsidRPr="006C57C9">
              <w:rPr>
                <w:lang w:val="sr-Latn-RS"/>
              </w:rPr>
              <w:t>DEFAULT</w:t>
            </w:r>
            <w:r>
              <w:rPr>
                <w:lang w:val="sr-Latn-RS"/>
              </w:rPr>
              <w:t xml:space="preserve"> = </w:t>
            </w:r>
            <w:r w:rsidRPr="006C57C9">
              <w:rPr>
                <w:lang w:val="sr-Latn-RS"/>
              </w:rPr>
              <w:t xml:space="preserve"> 'Nadolazeca'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Ocena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DEFAULT = 0 </w:t>
            </w:r>
          </w:p>
        </w:tc>
      </w:tr>
    </w:tbl>
    <w:p w:rsidR="00886A8C" w:rsidRDefault="00886A8C" w:rsidP="007D134E">
      <w:pPr>
        <w:ind w:left="720"/>
        <w:rPr>
          <w:sz w:val="28"/>
          <w:szCs w:val="28"/>
        </w:rPr>
      </w:pPr>
    </w:p>
    <w:p w:rsidR="002B4FBF" w:rsidRDefault="002B4FBF" w:rsidP="002B4FBF">
      <w:pPr>
        <w:pStyle w:val="Heading2"/>
        <w:numPr>
          <w:ilvl w:val="1"/>
          <w:numId w:val="10"/>
        </w:numPr>
      </w:pPr>
      <w:r>
        <w:t>SLIKA</w:t>
      </w:r>
    </w:p>
    <w:p w:rsidR="002B4FBF" w:rsidRDefault="002B4FBF" w:rsidP="002B4FBF">
      <w:pPr>
        <w:rPr>
          <w:lang w:val="sr-Latn-RS"/>
        </w:rPr>
      </w:pPr>
      <w:r>
        <w:t>Tabela koja sadr</w:t>
      </w:r>
      <w:r>
        <w:rPr>
          <w:lang w:val="sr-Latn-RS"/>
        </w:rPr>
        <w:t>ži putanju do slike u formi varchar-a kao i strani ključ restorana kome pripada.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2B4FBF" w:rsidTr="00FE50C8">
        <w:tc>
          <w:tcPr>
            <w:tcW w:w="187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IDSlika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>
              <w:rPr>
                <w:lang w:val="sr-Latn-RS"/>
              </w:rPr>
              <w:t>, UNIQUEID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IDRestoranFK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Putanja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VARCHAR(3000)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</w:p>
        </w:tc>
      </w:tr>
    </w:tbl>
    <w:p w:rsidR="002B4FBF" w:rsidRDefault="002B4FBF" w:rsidP="007D134E">
      <w:pPr>
        <w:ind w:left="720"/>
        <w:rPr>
          <w:sz w:val="28"/>
          <w:szCs w:val="28"/>
        </w:rPr>
      </w:pPr>
    </w:p>
    <w:p w:rsidR="002B4FBF" w:rsidRDefault="002B4FBF" w:rsidP="002B4FBF">
      <w:pPr>
        <w:pStyle w:val="Heading2"/>
        <w:numPr>
          <w:ilvl w:val="1"/>
          <w:numId w:val="10"/>
        </w:numPr>
      </w:pPr>
      <w:r>
        <w:t>STO</w:t>
      </w:r>
    </w:p>
    <w:p w:rsidR="002B4FBF" w:rsidRDefault="004D0F3F" w:rsidP="002B4FBF">
      <w:pPr>
        <w:rPr>
          <w:lang w:val="sr-Latn-RS"/>
        </w:rPr>
      </w:pPr>
      <w:r>
        <w:t>Tabela sto sadrži informacije o tome kom restoranu pripada I koliko je ljudi moguće smestiti za određeni sto.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2B4FBF" w:rsidTr="00FE50C8">
        <w:tc>
          <w:tcPr>
            <w:tcW w:w="187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IDSto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>
              <w:rPr>
                <w:lang w:val="sr-Latn-RS"/>
              </w:rPr>
              <w:t>, UNIQUEID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IDRestoranFK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BrojOsoba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</w:p>
        </w:tc>
      </w:tr>
    </w:tbl>
    <w:p w:rsidR="002B4FBF" w:rsidRDefault="002B4FBF" w:rsidP="00260603">
      <w:pPr>
        <w:ind w:left="720"/>
        <w:rPr>
          <w:sz w:val="28"/>
          <w:szCs w:val="28"/>
        </w:rPr>
      </w:pPr>
    </w:p>
    <w:p w:rsidR="002B4FBF" w:rsidRDefault="002B4FBF" w:rsidP="00260603">
      <w:pPr>
        <w:ind w:left="720"/>
        <w:rPr>
          <w:sz w:val="28"/>
          <w:szCs w:val="28"/>
        </w:rPr>
      </w:pPr>
    </w:p>
    <w:p w:rsidR="00260603" w:rsidRDefault="00260603" w:rsidP="00260603">
      <w:pPr>
        <w:ind w:left="720"/>
      </w:pPr>
    </w:p>
    <w:p w:rsidR="00A30DBB" w:rsidRPr="00A30DBB" w:rsidRDefault="00A30DBB" w:rsidP="00672D80">
      <w:pPr>
        <w:pStyle w:val="Heading2"/>
        <w:numPr>
          <w:ilvl w:val="0"/>
          <w:numId w:val="0"/>
        </w:numPr>
      </w:pPr>
    </w:p>
    <w:sectPr w:rsidR="00A30DBB" w:rsidRPr="00A30DBB" w:rsidSect="0002161A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9ED" w:rsidRDefault="00E159ED" w:rsidP="00340CE8">
      <w:pPr>
        <w:spacing w:after="0" w:line="240" w:lineRule="auto"/>
      </w:pPr>
      <w:r>
        <w:separator/>
      </w:r>
    </w:p>
  </w:endnote>
  <w:endnote w:type="continuationSeparator" w:id="0">
    <w:p w:rsidR="00E159ED" w:rsidRDefault="00E159ED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9262105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45138805"/>
          <w:docPartObj>
            <w:docPartGallery w:val="Page Numbers (Margins)"/>
            <w:docPartUnique/>
          </w:docPartObj>
        </w:sdtPr>
        <w:sdtEndPr/>
        <w:sdtContent>
          <w:p w:rsidR="00886A8C" w:rsidRDefault="00886A8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  <w:lang w:val="sr-Latn-RS" w:eastAsia="sr-Latn-R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6A8C" w:rsidRDefault="00886A8C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E61A6E" w:rsidRPr="00E61A6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" fillcolor="#40618b" stroked="f">
                      <v:textbox inset="0,,0">
                        <w:txbxContent>
                          <w:p w:rsidR="00886A8C" w:rsidRDefault="00886A8C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E61A6E" w:rsidRPr="00E61A6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886A8C" w:rsidRDefault="00886A8C" w:rsidP="00340CE8">
    <w:pPr>
      <w:pStyle w:val="Footer"/>
      <w:tabs>
        <w:tab w:val="clear" w:pos="4680"/>
        <w:tab w:val="clear" w:pos="9360"/>
        <w:tab w:val="left" w:pos="735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58124412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886A8C" w:rsidRDefault="00886A8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  <w:lang w:val="sr-Latn-RS" w:eastAsia="sr-Latn-R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6A8C" w:rsidRDefault="00886A8C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E61A6E" w:rsidRPr="00E61A6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" fillcolor="#40618b" stroked="f">
                      <v:textbox inset="0,,0">
                        <w:txbxContent>
                          <w:p w:rsidR="00886A8C" w:rsidRDefault="00886A8C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E61A6E" w:rsidRPr="00E61A6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886A8C" w:rsidRDefault="00886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9ED" w:rsidRDefault="00E159ED" w:rsidP="00340CE8">
      <w:pPr>
        <w:spacing w:after="0" w:line="240" w:lineRule="auto"/>
      </w:pPr>
      <w:r>
        <w:separator/>
      </w:r>
    </w:p>
  </w:footnote>
  <w:footnote w:type="continuationSeparator" w:id="0">
    <w:p w:rsidR="00E159ED" w:rsidRDefault="00E159ED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6A8C" w:rsidRDefault="00886A8C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eAvengers                                                                                                                                                       Restooking</w:t>
        </w:r>
      </w:p>
    </w:sdtContent>
  </w:sdt>
  <w:p w:rsidR="00886A8C" w:rsidRPr="00340CE8" w:rsidRDefault="00886A8C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6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DBB455C" id="Group 468" o:spid="_x0000_s1026" style="position:absolute;margin-left:0;margin-top:0;width:610.4pt;height:66.6pt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5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FFECEFC" id="Rectangle 471" o:spid="_x0000_s1026" style="position:absolute;margin-left:0;margin-top:0;width:7.15pt;height:63.6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4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0C97E2E" id="Rectangle 472" o:spid="_x0000_s1026" style="position:absolute;margin-left:0;margin-top:0;width:7.15pt;height:63.6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8C4"/>
    <w:multiLevelType w:val="multilevel"/>
    <w:tmpl w:val="162AA1C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6B2CD1"/>
    <w:multiLevelType w:val="multilevel"/>
    <w:tmpl w:val="1D00F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ADD486C"/>
    <w:multiLevelType w:val="multilevel"/>
    <w:tmpl w:val="1646DC3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73A83CEE"/>
    <w:multiLevelType w:val="multilevel"/>
    <w:tmpl w:val="4A26EE6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3F67B11"/>
    <w:multiLevelType w:val="multilevel"/>
    <w:tmpl w:val="2EEEDF0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40"/>
    <w:rsid w:val="0002161A"/>
    <w:rsid w:val="00024A17"/>
    <w:rsid w:val="00037890"/>
    <w:rsid w:val="00041649"/>
    <w:rsid w:val="00042792"/>
    <w:rsid w:val="0005068D"/>
    <w:rsid w:val="000610D1"/>
    <w:rsid w:val="00072AC3"/>
    <w:rsid w:val="00074E7A"/>
    <w:rsid w:val="00093242"/>
    <w:rsid w:val="000B6A73"/>
    <w:rsid w:val="000C1579"/>
    <w:rsid w:val="000F3F8E"/>
    <w:rsid w:val="000F7B0A"/>
    <w:rsid w:val="00124B63"/>
    <w:rsid w:val="00136AB6"/>
    <w:rsid w:val="00197E86"/>
    <w:rsid w:val="001B3741"/>
    <w:rsid w:val="001F21CF"/>
    <w:rsid w:val="001F39C5"/>
    <w:rsid w:val="001F786A"/>
    <w:rsid w:val="00223374"/>
    <w:rsid w:val="002354CF"/>
    <w:rsid w:val="00260603"/>
    <w:rsid w:val="002718F0"/>
    <w:rsid w:val="00275E2C"/>
    <w:rsid w:val="0027742F"/>
    <w:rsid w:val="0028504A"/>
    <w:rsid w:val="00294B1D"/>
    <w:rsid w:val="002B33C4"/>
    <w:rsid w:val="002B4FBF"/>
    <w:rsid w:val="002D0A93"/>
    <w:rsid w:val="002D3EB0"/>
    <w:rsid w:val="002D52FE"/>
    <w:rsid w:val="002E06FF"/>
    <w:rsid w:val="00314F62"/>
    <w:rsid w:val="00340CE8"/>
    <w:rsid w:val="00347B82"/>
    <w:rsid w:val="00385F75"/>
    <w:rsid w:val="003966F2"/>
    <w:rsid w:val="003E430A"/>
    <w:rsid w:val="003F1141"/>
    <w:rsid w:val="003F7DBA"/>
    <w:rsid w:val="004066CA"/>
    <w:rsid w:val="00411C38"/>
    <w:rsid w:val="00421207"/>
    <w:rsid w:val="004338D6"/>
    <w:rsid w:val="00474E66"/>
    <w:rsid w:val="004875C0"/>
    <w:rsid w:val="004B6DE6"/>
    <w:rsid w:val="004D0F3F"/>
    <w:rsid w:val="004E5548"/>
    <w:rsid w:val="004F1F94"/>
    <w:rsid w:val="004F4921"/>
    <w:rsid w:val="00500AF9"/>
    <w:rsid w:val="00503B25"/>
    <w:rsid w:val="005638D0"/>
    <w:rsid w:val="00567D8B"/>
    <w:rsid w:val="0059387E"/>
    <w:rsid w:val="00593CAE"/>
    <w:rsid w:val="005C36D4"/>
    <w:rsid w:val="005E19BB"/>
    <w:rsid w:val="005E5D9A"/>
    <w:rsid w:val="00621875"/>
    <w:rsid w:val="006254AE"/>
    <w:rsid w:val="0062719D"/>
    <w:rsid w:val="0067043E"/>
    <w:rsid w:val="00672D80"/>
    <w:rsid w:val="006757B3"/>
    <w:rsid w:val="00682551"/>
    <w:rsid w:val="00684785"/>
    <w:rsid w:val="00695E3E"/>
    <w:rsid w:val="006B17A3"/>
    <w:rsid w:val="006C22E9"/>
    <w:rsid w:val="006C57C9"/>
    <w:rsid w:val="006C64BC"/>
    <w:rsid w:val="006E118B"/>
    <w:rsid w:val="006F1C24"/>
    <w:rsid w:val="00732738"/>
    <w:rsid w:val="00745FFE"/>
    <w:rsid w:val="00772D2E"/>
    <w:rsid w:val="00781D0D"/>
    <w:rsid w:val="007A7525"/>
    <w:rsid w:val="007D134E"/>
    <w:rsid w:val="007E6331"/>
    <w:rsid w:val="007E7DDD"/>
    <w:rsid w:val="008045A6"/>
    <w:rsid w:val="00807A48"/>
    <w:rsid w:val="008336B5"/>
    <w:rsid w:val="00841A70"/>
    <w:rsid w:val="00847865"/>
    <w:rsid w:val="00880C2A"/>
    <w:rsid w:val="00886A8C"/>
    <w:rsid w:val="008B05AC"/>
    <w:rsid w:val="008E1D0E"/>
    <w:rsid w:val="008E60E9"/>
    <w:rsid w:val="008F1A85"/>
    <w:rsid w:val="00920CCB"/>
    <w:rsid w:val="009262B3"/>
    <w:rsid w:val="009343C3"/>
    <w:rsid w:val="00947E6A"/>
    <w:rsid w:val="00984283"/>
    <w:rsid w:val="0099116D"/>
    <w:rsid w:val="009A3291"/>
    <w:rsid w:val="009C1FFC"/>
    <w:rsid w:val="009C3400"/>
    <w:rsid w:val="009D222A"/>
    <w:rsid w:val="009D305F"/>
    <w:rsid w:val="009D6116"/>
    <w:rsid w:val="009D7147"/>
    <w:rsid w:val="009D7D84"/>
    <w:rsid w:val="009E2B1F"/>
    <w:rsid w:val="009E55A5"/>
    <w:rsid w:val="009F22FA"/>
    <w:rsid w:val="009F792D"/>
    <w:rsid w:val="00A01194"/>
    <w:rsid w:val="00A130FF"/>
    <w:rsid w:val="00A13F05"/>
    <w:rsid w:val="00A30DBB"/>
    <w:rsid w:val="00A36D0E"/>
    <w:rsid w:val="00A50EF5"/>
    <w:rsid w:val="00A755E8"/>
    <w:rsid w:val="00A9512A"/>
    <w:rsid w:val="00AA2AF6"/>
    <w:rsid w:val="00AB7F4C"/>
    <w:rsid w:val="00AC2BC6"/>
    <w:rsid w:val="00AD5805"/>
    <w:rsid w:val="00AE0A73"/>
    <w:rsid w:val="00AE4A27"/>
    <w:rsid w:val="00B00102"/>
    <w:rsid w:val="00B002D8"/>
    <w:rsid w:val="00B505E6"/>
    <w:rsid w:val="00B532DA"/>
    <w:rsid w:val="00B73FEE"/>
    <w:rsid w:val="00B83D67"/>
    <w:rsid w:val="00BB6569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814A6"/>
    <w:rsid w:val="00C87E72"/>
    <w:rsid w:val="00CA2F0B"/>
    <w:rsid w:val="00CA7104"/>
    <w:rsid w:val="00CB3341"/>
    <w:rsid w:val="00CB7DE9"/>
    <w:rsid w:val="00CF24FC"/>
    <w:rsid w:val="00D10BC4"/>
    <w:rsid w:val="00D26973"/>
    <w:rsid w:val="00D40773"/>
    <w:rsid w:val="00D42465"/>
    <w:rsid w:val="00D65DD6"/>
    <w:rsid w:val="00D71172"/>
    <w:rsid w:val="00DD17ED"/>
    <w:rsid w:val="00DD3168"/>
    <w:rsid w:val="00E0543C"/>
    <w:rsid w:val="00E159ED"/>
    <w:rsid w:val="00E43E2E"/>
    <w:rsid w:val="00E577BB"/>
    <w:rsid w:val="00E61A6E"/>
    <w:rsid w:val="00E63B2A"/>
    <w:rsid w:val="00E669F3"/>
    <w:rsid w:val="00E70340"/>
    <w:rsid w:val="00E74BBE"/>
    <w:rsid w:val="00EA44C5"/>
    <w:rsid w:val="00EC2A2D"/>
    <w:rsid w:val="00EC7346"/>
    <w:rsid w:val="00EF5DA6"/>
    <w:rsid w:val="00F06CD9"/>
    <w:rsid w:val="00F21BA6"/>
    <w:rsid w:val="00F35FEF"/>
    <w:rsid w:val="00F37F28"/>
    <w:rsid w:val="00F415F5"/>
    <w:rsid w:val="00F433F4"/>
    <w:rsid w:val="00F5778A"/>
    <w:rsid w:val="00F669D4"/>
    <w:rsid w:val="00F86341"/>
    <w:rsid w:val="00F87C4B"/>
    <w:rsid w:val="00FB3752"/>
    <w:rsid w:val="00FB7398"/>
    <w:rsid w:val="00FD474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7FA040-634E-4157-A998-27A3C3A0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4BBE"/>
    <w:pPr>
      <w:keepNext/>
      <w:keepLines/>
      <w:numPr>
        <w:numId w:val="1"/>
      </w:numPr>
      <w:spacing w:before="480" w:after="240" w:line="240" w:lineRule="auto"/>
      <w:ind w:left="431" w:hanging="431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E66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DB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40CE8"/>
    <w:pPr>
      <w:keepNext/>
      <w:spacing w:before="240" w:after="0" w:line="240" w:lineRule="auto"/>
      <w:jc w:val="center"/>
      <w:outlineLvl w:val="4"/>
    </w:pPr>
    <w:rPr>
      <w:rFonts w:ascii="Arial" w:eastAsia="Times New Roman" w:hAnsi="Arial" w:cs="Times New Roman"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40CE8"/>
    <w:rPr>
      <w:rFonts w:ascii="Arial" w:eastAsia="Times New Roman" w:hAnsi="Arial" w:cs="Times New Roman"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4BBE"/>
    <w:rPr>
      <w:rFonts w:ascii="Arial" w:eastAsiaTheme="majorEastAsia" w:hAnsi="Arial" w:cstheme="majorBidi"/>
      <w:b/>
      <w:bCs/>
      <w:color w:val="000000" w:themeColor="text1"/>
      <w:sz w:val="32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74E66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DB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  <w:style w:type="paragraph" w:customStyle="1" w:styleId="1908B561879E4FA493D43F06B79E341D">
    <w:name w:val="1908B561879E4FA493D43F06B79E341D"/>
    <w:rsid w:val="0002161A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a\Dropbox\PSI%20PROJEKAT\2%20Faza\SSU\eAvengers-Restook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1B977-7B29-4475-A4BF-74C59038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eAvengers-Restooking</Template>
  <TotalTime>147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eAvengers                                                                                                                                                       Restooking</vt:lpstr>
    </vt:vector>
  </TitlesOfParts>
  <Company>home</Company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eAvengers                                                                                                                                                       Restooking</dc:title>
  <dc:creator>Marija Jankovic</dc:creator>
  <cp:lastModifiedBy>Marija Jankovic</cp:lastModifiedBy>
  <cp:revision>17</cp:revision>
  <cp:lastPrinted>2016-06-04T23:34:00Z</cp:lastPrinted>
  <dcterms:created xsi:type="dcterms:W3CDTF">2016-06-04T21:12:00Z</dcterms:created>
  <dcterms:modified xsi:type="dcterms:W3CDTF">2016-06-04T23:51:00Z</dcterms:modified>
</cp:coreProperties>
</file>